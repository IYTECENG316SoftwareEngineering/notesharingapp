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6D7D79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 xml:space="preserve">User </w:t>
      </w:r>
      <w:r w:rsidR="005F4861">
        <w:t>Downloads a Note-</w:t>
      </w:r>
      <w:r w:rsidR="0055610D">
        <w:t>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A30A28" w:rsidRDefault="00A30A28" w:rsidP="003D1EC8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3D1EC8" w:rsidRPr="00A30A28" w:rsidRDefault="003D1EC8" w:rsidP="00A30A28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</w:t>
      </w:r>
      <w:r w:rsidR="00A30A28"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 w:rsidR="00A30A28">
        <w:rPr>
          <w:rFonts w:ascii="Arial" w:eastAsia="Calibri" w:hAnsi="Arial" w:cs="Arial"/>
          <w:sz w:val="24"/>
          <w:szCs w:val="24"/>
        </w:rPr>
        <w:t xml:space="preserve"> </w:t>
      </w:r>
      <w:r w:rsidR="00A30A28" w:rsidRPr="00A30A28">
        <w:rPr>
          <w:rFonts w:ascii="Arial" w:eastAsia="Calibri" w:hAnsi="Arial" w:cs="Arial"/>
          <w:sz w:val="24"/>
          <w:szCs w:val="24"/>
        </w:rPr>
        <w:t>170201006</w:t>
      </w:r>
      <w:r w:rsidRPr="00A30A28">
        <w:rPr>
          <w:rFonts w:ascii="Arial" w:eastAsia="Calibri" w:hAnsi="Arial" w:cs="Arial"/>
          <w:sz w:val="24"/>
          <w:szCs w:val="24"/>
        </w:rPr>
        <w:t xml:space="preserve"> </w:t>
      </w:r>
    </w:p>
    <w:p w:rsidR="003D1EC8" w:rsidRPr="00A30A28" w:rsidRDefault="00A30A28" w:rsidP="00A30A28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="003D1EC8"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</w:t>
      </w:r>
      <w:r w:rsidR="003D1EC8" w:rsidRPr="00A30A28">
        <w:rPr>
          <w:rFonts w:ascii="Arial" w:eastAsia="Calibri" w:hAnsi="Arial" w:cs="Arial"/>
          <w:sz w:val="24"/>
          <w:szCs w:val="24"/>
        </w:rPr>
        <w:t xml:space="preserve"> </w:t>
      </w:r>
    </w:p>
    <w:p w:rsidR="003D1EC8" w:rsidRPr="00A30A28" w:rsidRDefault="00A30A28" w:rsidP="00A30A28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="003D1EC8"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C2286A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9217DF" w:rsidRDefault="007D142C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sz w:val="28"/>
          <w:szCs w:val="28"/>
        </w:rPr>
        <w:fldChar w:fldCharType="begin"/>
      </w:r>
      <w:r w:rsidR="00DD03AB" w:rsidRPr="009217DF">
        <w:rPr>
          <w:sz w:val="28"/>
          <w:szCs w:val="28"/>
        </w:rPr>
        <w:instrText xml:space="preserve"> TOC \o "1-3" </w:instrText>
      </w:r>
      <w:r w:rsidRPr="009217DF">
        <w:rPr>
          <w:sz w:val="28"/>
          <w:szCs w:val="28"/>
        </w:rPr>
        <w:fldChar w:fldCharType="separate"/>
      </w:r>
      <w:r w:rsidR="004E66A1" w:rsidRPr="009217DF">
        <w:rPr>
          <w:noProof/>
          <w:sz w:val="28"/>
          <w:szCs w:val="28"/>
        </w:rPr>
        <w:t>1.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Brief Description</w:t>
      </w:r>
      <w:r w:rsidR="004E66A1" w:rsidRPr="009217DF">
        <w:rPr>
          <w:noProof/>
          <w:sz w:val="28"/>
          <w:szCs w:val="28"/>
        </w:rPr>
        <w:tab/>
      </w:r>
      <w:bookmarkStart w:id="0" w:name="_GoBack"/>
      <w:bookmarkEnd w:id="0"/>
    </w:p>
    <w:p w:rsidR="004E66A1" w:rsidRPr="009217DF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Flow of Events</w:t>
      </w:r>
      <w:r w:rsidRPr="009217DF">
        <w:rPr>
          <w:noProof/>
          <w:sz w:val="28"/>
          <w:szCs w:val="28"/>
        </w:rPr>
        <w:tab/>
      </w:r>
    </w:p>
    <w:p w:rsidR="004E66A1" w:rsidRPr="009217DF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2.1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Basic Flow</w:t>
      </w:r>
      <w:r w:rsidRPr="009217DF">
        <w:rPr>
          <w:noProof/>
          <w:sz w:val="28"/>
          <w:szCs w:val="28"/>
        </w:rPr>
        <w:tab/>
      </w:r>
    </w:p>
    <w:p w:rsidR="004E66A1" w:rsidRPr="009217DF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2.2</w:t>
      </w:r>
      <w:r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9217DF">
        <w:rPr>
          <w:noProof/>
          <w:sz w:val="28"/>
          <w:szCs w:val="28"/>
        </w:rPr>
        <w:t>Alternative Flows</w:t>
      </w:r>
      <w:r w:rsidRPr="009217DF">
        <w:rPr>
          <w:noProof/>
          <w:sz w:val="28"/>
          <w:szCs w:val="28"/>
        </w:rPr>
        <w:tab/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3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Preconditions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4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Postconditions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4E66A1" w:rsidRPr="009217DF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9217DF">
        <w:rPr>
          <w:noProof/>
          <w:sz w:val="28"/>
          <w:szCs w:val="28"/>
        </w:rPr>
        <w:t>5</w:t>
      </w:r>
      <w:r w:rsidR="004E66A1" w:rsidRPr="009217DF">
        <w:rPr>
          <w:noProof/>
          <w:sz w:val="28"/>
          <w:szCs w:val="28"/>
        </w:rPr>
        <w:t>.</w:t>
      </w:r>
      <w:r w:rsidR="004E66A1" w:rsidRPr="009217DF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9217DF">
        <w:rPr>
          <w:noProof/>
          <w:sz w:val="28"/>
          <w:szCs w:val="28"/>
        </w:rPr>
        <w:t>Extension Points</w:t>
      </w:r>
      <w:r w:rsidR="004E66A1" w:rsidRPr="009217DF">
        <w:rPr>
          <w:noProof/>
          <w:sz w:val="28"/>
          <w:szCs w:val="28"/>
        </w:rPr>
        <w:tab/>
      </w:r>
      <w:r w:rsidRPr="009217DF">
        <w:rPr>
          <w:noProof/>
          <w:sz w:val="28"/>
          <w:szCs w:val="28"/>
        </w:rPr>
        <w:t>4</w:t>
      </w:r>
    </w:p>
    <w:p w:rsidR="00E16291" w:rsidRDefault="007D142C">
      <w:pPr>
        <w:pStyle w:val="KonuBal"/>
      </w:pPr>
      <w:r w:rsidRPr="009217DF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 w:rsidR="00683901">
        <w:t xml:space="preserve">User </w:t>
      </w:r>
      <w:r w:rsidR="00287DF2">
        <w:t>Downloads</w:t>
      </w:r>
      <w:r w:rsidR="0055610D">
        <w:t xml:space="preserve"> </w:t>
      </w:r>
      <w:r>
        <w:fldChar w:fldCharType="end"/>
      </w:r>
      <w:bookmarkEnd w:id="1"/>
      <w:bookmarkEnd w:id="2"/>
      <w:r w:rsidR="0055610D">
        <w:t>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Registered User -&gt;</w:t>
      </w:r>
      <w:r w:rsidR="005F4861">
        <w:rPr>
          <w:b w:val="0"/>
        </w:rPr>
        <w:t>User downloads a note 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Use Case:</w:t>
      </w:r>
      <w:r w:rsidR="00256452">
        <w:t xml:space="preserve"> </w:t>
      </w:r>
      <w:r w:rsidR="005F4861">
        <w:rPr>
          <w:b w:val="0"/>
        </w:rPr>
        <w:t>User download a note-file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Primary Actor:</w:t>
      </w:r>
      <w:r w:rsidRPr="0055610D">
        <w:rPr>
          <w:b w:val="0"/>
        </w:rPr>
        <w:t xml:space="preserve"> Member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Scope:</w:t>
      </w:r>
      <w:r w:rsidR="00256452">
        <w:t xml:space="preserve"> </w:t>
      </w:r>
      <w:r w:rsidR="005F4861">
        <w:rPr>
          <w:b w:val="0"/>
        </w:rPr>
        <w:t>Download a note-file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Level:</w:t>
      </w:r>
      <w:r>
        <w:rPr>
          <w:b w:val="0"/>
        </w:rPr>
        <w:t xml:space="preserve"> !</w:t>
      </w:r>
      <w:r w:rsidRPr="0055610D">
        <w:rPr>
          <w:b w:val="0"/>
        </w:rPr>
        <w:t xml:space="preserve"> (User goal)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Brief:</w:t>
      </w:r>
      <w:r w:rsidRPr="0055610D">
        <w:rPr>
          <w:b w:val="0"/>
        </w:rPr>
        <w:t xml:space="preserve"> Registered user </w:t>
      </w:r>
      <w:r w:rsidR="005F4861">
        <w:rPr>
          <w:b w:val="0"/>
        </w:rPr>
        <w:t>downloads a file from</w:t>
      </w:r>
      <w:r w:rsidRPr="0055610D">
        <w:rPr>
          <w:b w:val="0"/>
        </w:rPr>
        <w:t xml:space="preserve"> system.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Stakeholders:</w:t>
      </w:r>
      <w:r w:rsidRPr="0055610D">
        <w:rPr>
          <w:b w:val="0"/>
        </w:rPr>
        <w:t xml:space="preserve"> User  </w:t>
      </w:r>
    </w:p>
    <w:p w:rsidR="0055610D" w:rsidRPr="0055610D" w:rsidRDefault="0055610D" w:rsidP="0055610D"/>
    <w:p w:rsidR="0055610D" w:rsidRPr="0055610D" w:rsidRDefault="00256452" w:rsidP="0055610D">
      <w:pPr>
        <w:pStyle w:val="Balk1"/>
        <w:numPr>
          <w:ilvl w:val="0"/>
          <w:numId w:val="0"/>
        </w:numPr>
        <w:ind w:left="720" w:hanging="720"/>
      </w:pPr>
      <w:r w:rsidRPr="0055610D">
        <w:t>Post conditions</w:t>
      </w:r>
    </w:p>
    <w:p w:rsidR="0055610D" w:rsidRPr="0055610D" w:rsidRDefault="0055610D" w:rsidP="0055610D">
      <w:pPr>
        <w:pStyle w:val="Balk1"/>
        <w:numPr>
          <w:ilvl w:val="0"/>
          <w:numId w:val="0"/>
        </w:numPr>
        <w:ind w:left="720"/>
      </w:pPr>
      <w:r w:rsidRPr="0055610D">
        <w:t xml:space="preserve">Minimal Guarantees  </w:t>
      </w:r>
    </w:p>
    <w:p w:rsidR="0055610D" w:rsidRDefault="0055610D" w:rsidP="0055610D">
      <w:pPr>
        <w:pStyle w:val="Balk1"/>
        <w:numPr>
          <w:ilvl w:val="0"/>
          <w:numId w:val="0"/>
        </w:numPr>
        <w:ind w:left="720"/>
        <w:rPr>
          <w:b w:val="0"/>
        </w:rPr>
      </w:pPr>
      <w:r w:rsidRPr="0055610D">
        <w:t>Success Guarantees:</w:t>
      </w:r>
      <w:r w:rsidR="005F4861">
        <w:rPr>
          <w:b w:val="0"/>
        </w:rPr>
        <w:t xml:space="preserve"> User can download a note file to their own mobile phone</w:t>
      </w:r>
    </w:p>
    <w:p w:rsidR="0055610D" w:rsidRDefault="0055610D" w:rsidP="0055610D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User’s file </w:t>
      </w:r>
      <w:r w:rsidRPr="0055610D">
        <w:rPr>
          <w:b w:val="0"/>
        </w:rPr>
        <w:t>will be added to</w:t>
      </w:r>
      <w:r w:rsidR="005F4861">
        <w:rPr>
          <w:b w:val="0"/>
        </w:rPr>
        <w:t xml:space="preserve"> mobile phone’s</w:t>
      </w:r>
      <w:r w:rsidRPr="0055610D">
        <w:rPr>
          <w:b w:val="0"/>
        </w:rPr>
        <w:t xml:space="preserve"> database       </w:t>
      </w:r>
    </w:p>
    <w:p w:rsid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Preconditions:</w:t>
      </w:r>
    </w:p>
    <w:p w:rsidR="0098274F" w:rsidRPr="00872475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98274F" w:rsidRPr="0098274F" w:rsidRDefault="0098274F" w:rsidP="0098274F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55610D" w:rsidRPr="0055610D" w:rsidRDefault="0055610D" w:rsidP="0055610D">
      <w:pPr>
        <w:pStyle w:val="Balk1"/>
        <w:numPr>
          <w:ilvl w:val="0"/>
          <w:numId w:val="0"/>
        </w:numPr>
        <w:ind w:left="720" w:hanging="720"/>
        <w:rPr>
          <w:b w:val="0"/>
        </w:rPr>
      </w:pPr>
      <w:r w:rsidRPr="0055610D">
        <w:t>Triggers:</w:t>
      </w:r>
      <w:r w:rsidRPr="0055610D">
        <w:rPr>
          <w:b w:val="0"/>
        </w:rPr>
        <w:t xml:space="preserve"> The user touches the </w:t>
      </w:r>
      <w:r w:rsidR="005F4861">
        <w:rPr>
          <w:b w:val="0"/>
        </w:rPr>
        <w:t>download note-</w:t>
      </w:r>
      <w:r>
        <w:rPr>
          <w:b w:val="0"/>
        </w:rPr>
        <w:t>file</w:t>
      </w:r>
      <w:r w:rsidRPr="0055610D">
        <w:rPr>
          <w:b w:val="0"/>
        </w:rPr>
        <w:t xml:space="preserve"> button  </w:t>
      </w:r>
    </w:p>
    <w:p w:rsidR="0055610D" w:rsidRPr="0098274F" w:rsidRDefault="0055610D" w:rsidP="0098274F">
      <w:pPr>
        <w:pStyle w:val="Balk1"/>
        <w:numPr>
          <w:ilvl w:val="0"/>
          <w:numId w:val="0"/>
        </w:numPr>
        <w:ind w:left="720" w:hanging="720"/>
        <w:rPr>
          <w:rFonts w:cs="Arial"/>
          <w:b w:val="0"/>
          <w:szCs w:val="24"/>
        </w:rPr>
      </w:pPr>
      <w:r w:rsidRPr="0055610D">
        <w:t>Basic Flow</w:t>
      </w:r>
    </w:p>
    <w:p w:rsidR="0098274F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98274F">
        <w:rPr>
          <w:rFonts w:ascii="Arial" w:hAnsi="Arial" w:cs="Arial"/>
          <w:sz w:val="24"/>
          <w:szCs w:val="24"/>
        </w:rPr>
        <w:t xml:space="preserve"> User</w:t>
      </w:r>
      <w:r w:rsidR="005F4861" w:rsidRPr="0098274F">
        <w:rPr>
          <w:rFonts w:ascii="Arial" w:hAnsi="Arial" w:cs="Arial"/>
          <w:sz w:val="24"/>
          <w:szCs w:val="24"/>
        </w:rPr>
        <w:t xml:space="preserve"> select</w:t>
      </w:r>
      <w:r w:rsidR="00DE3267" w:rsidRPr="0098274F">
        <w:rPr>
          <w:rFonts w:ascii="Arial" w:hAnsi="Arial" w:cs="Arial"/>
          <w:sz w:val="24"/>
          <w:szCs w:val="24"/>
        </w:rPr>
        <w:t>s</w:t>
      </w:r>
      <w:r w:rsidR="005F4861" w:rsidRPr="0098274F">
        <w:rPr>
          <w:rFonts w:ascii="Arial" w:hAnsi="Arial" w:cs="Arial"/>
          <w:sz w:val="24"/>
          <w:szCs w:val="24"/>
        </w:rPr>
        <w:t xml:space="preserve"> the note-file to download</w:t>
      </w:r>
    </w:p>
    <w:p w:rsidR="0098274F" w:rsidRPr="0098274F" w:rsidRDefault="0055610D" w:rsidP="0098274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8274F">
        <w:rPr>
          <w:rFonts w:ascii="Arial" w:hAnsi="Arial" w:cs="Arial"/>
          <w:b/>
          <w:sz w:val="24"/>
          <w:szCs w:val="24"/>
        </w:rPr>
        <w:t>Extensions</w:t>
      </w:r>
    </w:p>
    <w:p w:rsidR="0098274F" w:rsidRPr="0098274F" w:rsidRDefault="0055610D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b/>
          <w:sz w:val="24"/>
          <w:szCs w:val="24"/>
        </w:rPr>
        <w:t>1.</w:t>
      </w:r>
      <w:r w:rsidR="0098274F" w:rsidRPr="0098274F">
        <w:rPr>
          <w:rFonts w:ascii="Arial" w:hAnsi="Arial" w:cs="Arial"/>
          <w:b/>
          <w:sz w:val="24"/>
          <w:szCs w:val="24"/>
        </w:rPr>
        <w:tab/>
        <w:t xml:space="preserve"> a)</w:t>
      </w:r>
      <w:r w:rsidRPr="0098274F">
        <w:rPr>
          <w:rFonts w:ascii="Arial" w:hAnsi="Arial" w:cs="Arial"/>
          <w:sz w:val="24"/>
          <w:szCs w:val="24"/>
        </w:rPr>
        <w:t xml:space="preserve"> The user </w:t>
      </w:r>
      <w:r w:rsidR="00DE3267" w:rsidRPr="0098274F">
        <w:rPr>
          <w:rFonts w:ascii="Arial" w:hAnsi="Arial" w:cs="Arial"/>
          <w:sz w:val="24"/>
          <w:szCs w:val="24"/>
        </w:rPr>
        <w:t>select repository</w:t>
      </w:r>
    </w:p>
    <w:p w:rsidR="0098274F" w:rsidRPr="0098274F" w:rsidRDefault="0098274F" w:rsidP="0098274F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sz w:val="24"/>
          <w:szCs w:val="24"/>
        </w:rPr>
        <w:t xml:space="preserve"> </w:t>
      </w:r>
      <w:r w:rsidRPr="0098274F">
        <w:rPr>
          <w:rFonts w:ascii="Arial" w:hAnsi="Arial" w:cs="Arial"/>
          <w:b/>
          <w:sz w:val="24"/>
          <w:szCs w:val="24"/>
        </w:rPr>
        <w:t>b)</w:t>
      </w:r>
      <w:r w:rsidR="0055610D" w:rsidRPr="0098274F">
        <w:rPr>
          <w:rFonts w:ascii="Arial" w:hAnsi="Arial" w:cs="Arial"/>
          <w:sz w:val="24"/>
          <w:szCs w:val="24"/>
        </w:rPr>
        <w:t xml:space="preserve"> Choose </w:t>
      </w:r>
      <w:r w:rsidR="005F4861" w:rsidRPr="0098274F">
        <w:rPr>
          <w:rFonts w:ascii="Arial" w:hAnsi="Arial" w:cs="Arial"/>
          <w:sz w:val="24"/>
          <w:szCs w:val="24"/>
        </w:rPr>
        <w:t>note-file</w:t>
      </w:r>
      <w:r w:rsidR="0055610D" w:rsidRPr="0098274F">
        <w:rPr>
          <w:rFonts w:ascii="Arial" w:hAnsi="Arial" w:cs="Arial"/>
          <w:sz w:val="24"/>
          <w:szCs w:val="24"/>
        </w:rPr>
        <w:t xml:space="preserve"> from </w:t>
      </w:r>
      <w:r w:rsidR="005F4861" w:rsidRPr="0098274F">
        <w:rPr>
          <w:rFonts w:ascii="Arial" w:hAnsi="Arial" w:cs="Arial"/>
          <w:sz w:val="24"/>
          <w:szCs w:val="24"/>
        </w:rPr>
        <w:t xml:space="preserve">repository </w:t>
      </w:r>
    </w:p>
    <w:p w:rsidR="0098274F" w:rsidRPr="0098274F" w:rsidRDefault="0098274F" w:rsidP="0098274F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82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98274F"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Touch to “Download File”</w:t>
      </w:r>
      <w:r w:rsidR="0055610D" w:rsidRPr="0098274F">
        <w:rPr>
          <w:rFonts w:ascii="Arial" w:hAnsi="Arial" w:cs="Arial"/>
          <w:sz w:val="24"/>
          <w:szCs w:val="24"/>
        </w:rPr>
        <w:t xml:space="preserve"> button </w:t>
      </w:r>
    </w:p>
    <w:p w:rsidR="0098274F" w:rsidRPr="00F42704" w:rsidRDefault="0098274F" w:rsidP="0098274F">
      <w:pPr>
        <w:spacing w:line="360" w:lineRule="auto"/>
        <w:ind w:left="720" w:firstLine="720"/>
        <w:rPr>
          <w:b/>
        </w:rPr>
      </w:pPr>
      <w:r w:rsidRPr="0098274F">
        <w:rPr>
          <w:rFonts w:ascii="Arial" w:hAnsi="Arial" w:cs="Arial"/>
          <w:b/>
          <w:sz w:val="24"/>
          <w:szCs w:val="24"/>
        </w:rPr>
        <w:t xml:space="preserve"> d)</w:t>
      </w:r>
      <w:r w:rsidRPr="0098274F">
        <w:rPr>
          <w:rFonts w:ascii="Arial" w:hAnsi="Arial" w:cs="Arial"/>
          <w:sz w:val="24"/>
          <w:szCs w:val="24"/>
        </w:rPr>
        <w:t xml:space="preserve"> </w:t>
      </w:r>
      <w:r w:rsidR="004E6F0A" w:rsidRPr="0098274F">
        <w:rPr>
          <w:rFonts w:ascii="Arial" w:hAnsi="Arial" w:cs="Arial"/>
          <w:sz w:val="24"/>
          <w:szCs w:val="24"/>
        </w:rPr>
        <w:t>Note-file</w:t>
      </w:r>
      <w:r w:rsidR="0055610D" w:rsidRPr="0098274F">
        <w:rPr>
          <w:rFonts w:ascii="Arial" w:hAnsi="Arial" w:cs="Arial"/>
          <w:sz w:val="24"/>
          <w:szCs w:val="24"/>
        </w:rPr>
        <w:t xml:space="preserve"> is </w:t>
      </w:r>
      <w:r w:rsidR="004E6F0A" w:rsidRPr="0098274F">
        <w:rPr>
          <w:rFonts w:ascii="Arial" w:hAnsi="Arial" w:cs="Arial"/>
          <w:sz w:val="24"/>
          <w:szCs w:val="24"/>
        </w:rPr>
        <w:t>downloaded</w:t>
      </w:r>
      <w:r w:rsidR="0055610D" w:rsidRPr="0098274F">
        <w:rPr>
          <w:rFonts w:ascii="Arial" w:hAnsi="Arial" w:cs="Arial"/>
          <w:sz w:val="24"/>
          <w:szCs w:val="24"/>
        </w:rPr>
        <w:t xml:space="preserve"> to buffer </w:t>
      </w:r>
    </w:p>
    <w:p w:rsidR="004A1A78" w:rsidRPr="00F42704" w:rsidRDefault="004A1A78" w:rsidP="0055610D">
      <w:pPr>
        <w:pStyle w:val="Balk1"/>
        <w:numPr>
          <w:ilvl w:val="0"/>
          <w:numId w:val="0"/>
        </w:numPr>
        <w:ind w:left="720" w:firstLine="720"/>
        <w:rPr>
          <w:b w:val="0"/>
        </w:rPr>
      </w:pPr>
    </w:p>
    <w:sectPr w:rsidR="004A1A78" w:rsidRPr="00F42704" w:rsidSect="0083680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65" w:rsidRDefault="00A93B65">
      <w:pPr>
        <w:spacing w:line="240" w:lineRule="auto"/>
      </w:pPr>
      <w:r>
        <w:separator/>
      </w:r>
    </w:p>
  </w:endnote>
  <w:endnote w:type="continuationSeparator" w:id="0">
    <w:p w:rsidR="00A93B65" w:rsidRDefault="00A93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7D142C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6D7D79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7D142C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7D142C">
            <w:rPr>
              <w:rStyle w:val="SayfaNumaras"/>
            </w:rPr>
            <w:fldChar w:fldCharType="separate"/>
          </w:r>
          <w:r w:rsidR="006D7D79">
            <w:rPr>
              <w:rStyle w:val="SayfaNumaras"/>
              <w:noProof/>
            </w:rPr>
            <w:t>2</w:t>
          </w:r>
          <w:r w:rsidR="007D142C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65" w:rsidRDefault="00A93B65">
      <w:pPr>
        <w:spacing w:line="240" w:lineRule="auto"/>
      </w:pPr>
      <w:r>
        <w:separator/>
      </w:r>
    </w:p>
  </w:footnote>
  <w:footnote w:type="continuationSeparator" w:id="0">
    <w:p w:rsidR="00A93B65" w:rsidRDefault="00A93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6D7D79" w:rsidP="006D7D79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034AA7">
            <w:t xml:space="preserve">Use-Case Specification: </w:t>
          </w:r>
          <w:r>
            <w:fldChar w:fldCharType="end"/>
          </w:r>
          <w:r>
            <w:t>User Downloads a Note File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34AA7"/>
    <w:rsid w:val="00124CD1"/>
    <w:rsid w:val="00136C2E"/>
    <w:rsid w:val="001372CD"/>
    <w:rsid w:val="0024639E"/>
    <w:rsid w:val="00256279"/>
    <w:rsid w:val="00256452"/>
    <w:rsid w:val="00287DF2"/>
    <w:rsid w:val="002E30A2"/>
    <w:rsid w:val="00315E03"/>
    <w:rsid w:val="003D1EC8"/>
    <w:rsid w:val="0040645C"/>
    <w:rsid w:val="004A1A78"/>
    <w:rsid w:val="004B4EEF"/>
    <w:rsid w:val="004E66A1"/>
    <w:rsid w:val="004E6F0A"/>
    <w:rsid w:val="0055610D"/>
    <w:rsid w:val="005E7EC8"/>
    <w:rsid w:val="005F4861"/>
    <w:rsid w:val="00683901"/>
    <w:rsid w:val="006D7D79"/>
    <w:rsid w:val="00792E31"/>
    <w:rsid w:val="007D142C"/>
    <w:rsid w:val="0081266E"/>
    <w:rsid w:val="0083680E"/>
    <w:rsid w:val="00896FB3"/>
    <w:rsid w:val="009217DF"/>
    <w:rsid w:val="00934A3A"/>
    <w:rsid w:val="00954BCF"/>
    <w:rsid w:val="0098274F"/>
    <w:rsid w:val="009F7C9F"/>
    <w:rsid w:val="00A30A28"/>
    <w:rsid w:val="00A93B65"/>
    <w:rsid w:val="00AD0CDF"/>
    <w:rsid w:val="00C06F2B"/>
    <w:rsid w:val="00C2286A"/>
    <w:rsid w:val="00CC073F"/>
    <w:rsid w:val="00D602F9"/>
    <w:rsid w:val="00DD03AB"/>
    <w:rsid w:val="00DE0309"/>
    <w:rsid w:val="00DE3267"/>
    <w:rsid w:val="00E022D6"/>
    <w:rsid w:val="00E108A8"/>
    <w:rsid w:val="00E16291"/>
    <w:rsid w:val="00F42704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docId w15:val="{C125DCF3-4934-4491-BBA2-13509FAA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0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3680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83680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83680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83680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8368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8368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8368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8368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8368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3680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83680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83680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83680E"/>
    <w:pPr>
      <w:ind w:left="900" w:hanging="900"/>
    </w:pPr>
  </w:style>
  <w:style w:type="paragraph" w:styleId="T1">
    <w:name w:val="toc 1"/>
    <w:basedOn w:val="Normal"/>
    <w:next w:val="Normal"/>
    <w:uiPriority w:val="39"/>
    <w:rsid w:val="0083680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83680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83680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83680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83680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83680E"/>
  </w:style>
  <w:style w:type="paragraph" w:customStyle="1" w:styleId="Paragraph3">
    <w:name w:val="Paragraph3"/>
    <w:basedOn w:val="Normal"/>
    <w:rsid w:val="0083680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3680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3680E"/>
    <w:pPr>
      <w:keepLines/>
      <w:spacing w:after="120"/>
    </w:pPr>
  </w:style>
  <w:style w:type="paragraph" w:styleId="GvdeMetni">
    <w:name w:val="Body Text"/>
    <w:basedOn w:val="Normal"/>
    <w:semiHidden/>
    <w:rsid w:val="0083680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83680E"/>
    <w:pPr>
      <w:ind w:left="600"/>
    </w:pPr>
  </w:style>
  <w:style w:type="paragraph" w:styleId="T5">
    <w:name w:val="toc 5"/>
    <w:basedOn w:val="Normal"/>
    <w:next w:val="Normal"/>
    <w:semiHidden/>
    <w:rsid w:val="0083680E"/>
    <w:pPr>
      <w:ind w:left="800"/>
    </w:pPr>
  </w:style>
  <w:style w:type="paragraph" w:styleId="T6">
    <w:name w:val="toc 6"/>
    <w:basedOn w:val="Normal"/>
    <w:next w:val="Normal"/>
    <w:semiHidden/>
    <w:rsid w:val="0083680E"/>
    <w:pPr>
      <w:ind w:left="1000"/>
    </w:pPr>
  </w:style>
  <w:style w:type="paragraph" w:styleId="T7">
    <w:name w:val="toc 7"/>
    <w:basedOn w:val="Normal"/>
    <w:next w:val="Normal"/>
    <w:semiHidden/>
    <w:rsid w:val="0083680E"/>
    <w:pPr>
      <w:ind w:left="1200"/>
    </w:pPr>
  </w:style>
  <w:style w:type="paragraph" w:styleId="T8">
    <w:name w:val="toc 8"/>
    <w:basedOn w:val="Normal"/>
    <w:next w:val="Normal"/>
    <w:semiHidden/>
    <w:rsid w:val="0083680E"/>
    <w:pPr>
      <w:ind w:left="1400"/>
    </w:pPr>
  </w:style>
  <w:style w:type="paragraph" w:styleId="T9">
    <w:name w:val="toc 9"/>
    <w:basedOn w:val="Normal"/>
    <w:next w:val="Normal"/>
    <w:semiHidden/>
    <w:rsid w:val="0083680E"/>
    <w:pPr>
      <w:ind w:left="1600"/>
    </w:pPr>
  </w:style>
  <w:style w:type="paragraph" w:customStyle="1" w:styleId="Bullet1">
    <w:name w:val="Bullet1"/>
    <w:basedOn w:val="Normal"/>
    <w:rsid w:val="0083680E"/>
    <w:pPr>
      <w:ind w:left="720" w:hanging="432"/>
    </w:pPr>
  </w:style>
  <w:style w:type="paragraph" w:customStyle="1" w:styleId="Bullet2">
    <w:name w:val="Bullet2"/>
    <w:basedOn w:val="Normal"/>
    <w:rsid w:val="0083680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83680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83680E"/>
    <w:rPr>
      <w:sz w:val="20"/>
      <w:vertAlign w:val="superscript"/>
    </w:rPr>
  </w:style>
  <w:style w:type="paragraph" w:styleId="DipnotMetni">
    <w:name w:val="footnote text"/>
    <w:basedOn w:val="Normal"/>
    <w:semiHidden/>
    <w:rsid w:val="0083680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3680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3680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83680E"/>
    <w:rPr>
      <w:i/>
      <w:color w:val="0000FF"/>
    </w:rPr>
  </w:style>
  <w:style w:type="paragraph" w:styleId="GvdeMetniGirintisi">
    <w:name w:val="Body Text Indent"/>
    <w:basedOn w:val="Normal"/>
    <w:semiHidden/>
    <w:rsid w:val="0083680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3680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3680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83680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83680E"/>
    <w:rPr>
      <w:color w:val="0000FF"/>
      <w:u w:val="single"/>
    </w:rPr>
  </w:style>
  <w:style w:type="paragraph" w:styleId="NormalWeb">
    <w:name w:val="Normal (Web)"/>
    <w:basedOn w:val="Normal"/>
    <w:semiHidden/>
    <w:rsid w:val="0083680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Manually Sending an Emergency Alarm</dc:title>
  <dc:subject>WeCare Community Tool</dc:subject>
  <dc:creator>Murat</dc:creator>
  <cp:keywords/>
  <cp:lastModifiedBy>Windows User</cp:lastModifiedBy>
  <cp:revision>29</cp:revision>
  <cp:lastPrinted>2015-04-03T16:52:00Z</cp:lastPrinted>
  <dcterms:created xsi:type="dcterms:W3CDTF">2014-10-28T19:43:00Z</dcterms:created>
  <dcterms:modified xsi:type="dcterms:W3CDTF">2015-04-03T17:19:00Z</dcterms:modified>
</cp:coreProperties>
</file>